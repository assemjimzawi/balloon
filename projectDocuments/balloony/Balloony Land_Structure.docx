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E84207" w:rsidRDefault="00DC510C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x-none" w:eastAsia="x-none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posOffset>2606675</wp:posOffset>
                    </wp:positionH>
                    <wp:positionV relativeFrom="page">
                      <wp:posOffset>7837805</wp:posOffset>
                    </wp:positionV>
                    <wp:extent cx="5753100" cy="266700"/>
                    <wp:effectExtent l="0" t="0" r="0" b="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4207" w:rsidRDefault="00DC510C" w:rsidP="00D95D07">
                                <w:pPr>
                                  <w:pStyle w:val="Subtitle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5D07">
                                      <w:t>Omar aburass</w:t>
                                    </w:r>
                                  </w:sdtContent>
                                </w:sdt>
                              </w:p>
                              <w:p w:rsidR="00E84207" w:rsidRDefault="00E84207" w:rsidP="00D95D07">
                                <w:pPr>
                                  <w:pStyle w:val="Contactinfo"/>
                                </w:pPr>
                              </w:p>
                              <w:p w:rsidR="00E84207" w:rsidRDefault="00E84207" w:rsidP="00D95D07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205.25pt;margin-top:617.15pt;width:453pt;height:21pt;z-index:251661312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" filled="f" stroked="f" strokeweight=".5pt">
                    <v:textbox inset="0,0,0,0">
                      <w:txbxContent>
                        <w:p w:rsidR="00E84207" w:rsidRDefault="00DC510C" w:rsidP="00D95D07">
                          <w:pPr>
                            <w:pStyle w:val="Subtitle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95D07">
                                <w:t>Omar aburass</w:t>
                              </w:r>
                            </w:sdtContent>
                          </w:sdt>
                        </w:p>
                        <w:p w:rsidR="00E84207" w:rsidRDefault="00E84207" w:rsidP="00D95D07">
                          <w:pPr>
                            <w:pStyle w:val="Contactinfo"/>
                          </w:pPr>
                        </w:p>
                        <w:p w:rsidR="00E84207" w:rsidRDefault="00E84207" w:rsidP="00D95D07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x-none" w:eastAsia="x-none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posOffset>514350</wp:posOffset>
                    </wp:positionH>
                    <wp:positionV relativeFrom="page">
                      <wp:posOffset>3933825</wp:posOffset>
                    </wp:positionV>
                    <wp:extent cx="5010150" cy="977900"/>
                    <wp:effectExtent l="0" t="0" r="0" b="1270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0150" cy="977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4207" w:rsidRDefault="00E77A34" w:rsidP="00E77A34">
                                    <w:pPr>
                                      <w:pStyle w:val="Title"/>
                                    </w:pPr>
                                    <w:r>
                                      <w:t>Balloony land website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4207" w:rsidRDefault="00D95D07" w:rsidP="00D95D07">
                                    <w:pPr>
                                      <w:pStyle w:val="Subtitle"/>
                                    </w:pPr>
                                    <w:r>
                                      <w:t>Structure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40.5pt;margin-top:309.75pt;width:394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4207" w:rsidRDefault="00E77A34" w:rsidP="00E77A34">
                              <w:pPr>
                                <w:pStyle w:val="Title"/>
                              </w:pPr>
                              <w:r>
                                <w:t>Balloony land website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84207" w:rsidRDefault="00D95D07" w:rsidP="00D95D07">
                              <w:pPr>
                                <w:pStyle w:val="Subtitle"/>
                              </w:pPr>
                              <w:r>
                                <w:t>Structure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x-none" w:eastAsia="x-none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posOffset>2425700</wp:posOffset>
                    </wp:positionH>
                    <wp:positionV relativeFrom="page">
                      <wp:posOffset>1686560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4207" w:rsidRDefault="00DC510C" w:rsidP="00053CCD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E77A34">
                                      <w:t>1.3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84207" w:rsidRDefault="00E77A34" w:rsidP="00053CCD">
                                    <w:pPr>
                                      <w:pStyle w:val="Subtitle"/>
                                    </w:pPr>
                                    <w:r>
                                      <w:t>November 24,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191pt;margin-top:132.8pt;width:288.25pt;height:287.5pt;z-index:251662336;visibility:visible;mso-wrap-style:square;mso-width-percent:47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" filled="f" stroked="f" strokeweight=".5pt">
                    <v:textbox style="mso-fit-shape-to-text:t" inset="0,0,0,0">
                      <w:txbxContent>
                        <w:p w:rsidR="00E84207" w:rsidRDefault="00DC510C" w:rsidP="00053CCD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E77A34">
                                <w:t>1.3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84207" w:rsidRDefault="00E77A34" w:rsidP="00053CCD">
                              <w:pPr>
                                <w:pStyle w:val="Subtitle"/>
                              </w:pPr>
                              <w:r>
                                <w:t>November 24,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x-none" w:eastAsia="x-non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7A8F72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sz w:val="24"/>
          <w:szCs w:val="24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84207" w:rsidRPr="0030175C" w:rsidRDefault="00E77A34">
          <w:pPr>
            <w:pStyle w:val="Heading1"/>
            <w:rPr>
              <w:sz w:val="24"/>
              <w:szCs w:val="24"/>
            </w:rPr>
          </w:pPr>
          <w:r>
            <w:rPr>
              <w:sz w:val="24"/>
              <w:szCs w:val="24"/>
            </w:rPr>
            <w:t>Balloony land website</w:t>
          </w:r>
        </w:p>
      </w:sdtContent>
    </w:sdt>
    <w:p w:rsidR="00E77A34" w:rsidRDefault="00E77A34" w:rsidP="00E77A34">
      <w:pPr>
        <w:pStyle w:val="Heading2"/>
      </w:pPr>
      <w:r>
        <w:t>Landing page</w:t>
      </w:r>
    </w:p>
    <w:p w:rsidR="00E77A34" w:rsidRDefault="00E77A34" w:rsidP="00E77A34">
      <w:pPr>
        <w:pStyle w:val="ListParagraph"/>
        <w:numPr>
          <w:ilvl w:val="0"/>
          <w:numId w:val="18"/>
        </w:numPr>
        <w:ind w:left="990"/>
      </w:pPr>
      <w:r>
        <w:t>Logo</w:t>
      </w:r>
    </w:p>
    <w:p w:rsidR="00E77A34" w:rsidRDefault="00E77A34" w:rsidP="00E77A34">
      <w:pPr>
        <w:pStyle w:val="ListParagraph"/>
        <w:numPr>
          <w:ilvl w:val="0"/>
          <w:numId w:val="18"/>
        </w:numPr>
        <w:ind w:left="990"/>
      </w:pPr>
      <w:r>
        <w:t>Sections</w:t>
      </w:r>
    </w:p>
    <w:p w:rsidR="00E77A34" w:rsidRDefault="00E77A34" w:rsidP="00E77A34">
      <w:pPr>
        <w:pStyle w:val="ListParagraph"/>
        <w:numPr>
          <w:ilvl w:val="1"/>
          <w:numId w:val="18"/>
        </w:numPr>
        <w:ind w:left="1260"/>
      </w:pPr>
      <w:r>
        <w:t>Balloons &amp; Party Supplies</w:t>
      </w:r>
    </w:p>
    <w:p w:rsidR="00E77A34" w:rsidRDefault="00E77A34" w:rsidP="00E77A34">
      <w:pPr>
        <w:pStyle w:val="ListParagraph"/>
        <w:numPr>
          <w:ilvl w:val="1"/>
          <w:numId w:val="18"/>
        </w:numPr>
        <w:ind w:left="1260"/>
      </w:pPr>
      <w:r>
        <w:t>Customize your party</w:t>
      </w:r>
    </w:p>
    <w:p w:rsidR="00E77A34" w:rsidRDefault="00E77A34" w:rsidP="00E77A34">
      <w:pPr>
        <w:pStyle w:val="ListParagraph"/>
        <w:ind w:left="1260"/>
      </w:pPr>
    </w:p>
    <w:p w:rsidR="00E77A34" w:rsidRDefault="00E77A34" w:rsidP="00E77A34">
      <w:pPr>
        <w:pStyle w:val="ListParagraph"/>
        <w:numPr>
          <w:ilvl w:val="0"/>
          <w:numId w:val="18"/>
        </w:numPr>
        <w:ind w:left="990"/>
      </w:pPr>
      <w:r>
        <w:t>Mobile application icons</w:t>
      </w:r>
    </w:p>
    <w:p w:rsidR="00E77A34" w:rsidRDefault="00E77A34" w:rsidP="00E77A34">
      <w:pPr>
        <w:pStyle w:val="ListParagraph"/>
        <w:numPr>
          <w:ilvl w:val="1"/>
          <w:numId w:val="18"/>
        </w:numPr>
        <w:ind w:left="1260"/>
      </w:pPr>
      <w:r>
        <w:t xml:space="preserve">Apple </w:t>
      </w:r>
    </w:p>
    <w:p w:rsidR="00E77A34" w:rsidRDefault="00E77A34" w:rsidP="00E77A34">
      <w:pPr>
        <w:pStyle w:val="ListParagraph"/>
        <w:numPr>
          <w:ilvl w:val="1"/>
          <w:numId w:val="18"/>
        </w:numPr>
        <w:ind w:left="1260"/>
      </w:pPr>
      <w:r>
        <w:t>Android</w:t>
      </w:r>
    </w:p>
    <w:p w:rsidR="00E77A34" w:rsidRDefault="00E77A34" w:rsidP="00E77A34"/>
    <w:p w:rsidR="00E77A34" w:rsidRDefault="00E77A34" w:rsidP="00E77A34">
      <w:pPr>
        <w:pStyle w:val="Heading2"/>
      </w:pPr>
      <w:r>
        <w:t>Balloons &amp; Party Supplies Page</w:t>
      </w:r>
    </w:p>
    <w:p w:rsidR="00E84207" w:rsidRDefault="00D95D07" w:rsidP="00E77A34">
      <w:pPr>
        <w:pStyle w:val="Heading2"/>
        <w:ind w:firstLine="558"/>
      </w:pPr>
      <w:r>
        <w:t>Head</w:t>
      </w:r>
      <w:r w:rsidR="00CF48D3">
        <w:t>e</w:t>
      </w:r>
      <w:r>
        <w:t>r</w:t>
      </w:r>
    </w:p>
    <w:p w:rsidR="00BE134D" w:rsidRDefault="00BE134D" w:rsidP="00BE134D">
      <w:pPr>
        <w:pStyle w:val="ListParagraph"/>
        <w:numPr>
          <w:ilvl w:val="0"/>
          <w:numId w:val="2"/>
        </w:numPr>
        <w:ind w:left="1260"/>
      </w:pPr>
      <w:r>
        <w:t>Social Media icons (Left side)</w:t>
      </w:r>
    </w:p>
    <w:p w:rsidR="00BE134D" w:rsidRDefault="00BE134D" w:rsidP="00BE134D">
      <w:pPr>
        <w:pStyle w:val="ListParagraph"/>
        <w:numPr>
          <w:ilvl w:val="1"/>
          <w:numId w:val="2"/>
        </w:numPr>
        <w:ind w:left="1530"/>
      </w:pPr>
      <w:r>
        <w:t>Facebook</w:t>
      </w:r>
    </w:p>
    <w:p w:rsidR="00BE134D" w:rsidRDefault="00BE134D" w:rsidP="00BE134D">
      <w:pPr>
        <w:pStyle w:val="ListParagraph"/>
        <w:numPr>
          <w:ilvl w:val="1"/>
          <w:numId w:val="2"/>
        </w:numPr>
        <w:ind w:left="1530"/>
      </w:pPr>
      <w:r>
        <w:t>Twitter</w:t>
      </w:r>
    </w:p>
    <w:p w:rsidR="00C34107" w:rsidRDefault="00BE134D" w:rsidP="00BE134D">
      <w:pPr>
        <w:pStyle w:val="ListParagraph"/>
        <w:numPr>
          <w:ilvl w:val="1"/>
          <w:numId w:val="2"/>
        </w:numPr>
        <w:ind w:left="1530"/>
      </w:pPr>
      <w:r>
        <w:t>Instagram</w:t>
      </w:r>
    </w:p>
    <w:p w:rsidR="00BE134D" w:rsidRDefault="00BE134D" w:rsidP="00BE134D">
      <w:pPr>
        <w:pStyle w:val="ListParagraph"/>
        <w:ind w:left="1530"/>
      </w:pPr>
    </w:p>
    <w:p w:rsidR="00BE134D" w:rsidRDefault="00BE134D" w:rsidP="00BE134D">
      <w:pPr>
        <w:pStyle w:val="ListParagraph"/>
        <w:numPr>
          <w:ilvl w:val="0"/>
          <w:numId w:val="2"/>
        </w:numPr>
        <w:ind w:left="1260"/>
      </w:pPr>
      <w:r>
        <w:t>Shopping Cart (Left side)</w:t>
      </w:r>
    </w:p>
    <w:p w:rsidR="00BE134D" w:rsidRDefault="00BE134D" w:rsidP="00BE134D">
      <w:pPr>
        <w:pStyle w:val="ListParagraph"/>
        <w:numPr>
          <w:ilvl w:val="0"/>
          <w:numId w:val="2"/>
        </w:numPr>
        <w:ind w:left="1260"/>
      </w:pPr>
      <w:r>
        <w:t>Favorite Icon (Left side)</w:t>
      </w:r>
    </w:p>
    <w:p w:rsidR="00BE134D" w:rsidRDefault="00BE134D" w:rsidP="00BE134D">
      <w:pPr>
        <w:pStyle w:val="ListParagraph"/>
        <w:numPr>
          <w:ilvl w:val="0"/>
          <w:numId w:val="2"/>
        </w:numPr>
        <w:ind w:left="1260"/>
      </w:pPr>
      <w:r>
        <w:t>Search Icon (Left side)</w:t>
      </w:r>
    </w:p>
    <w:p w:rsidR="001F1600" w:rsidRDefault="00BE134D" w:rsidP="00821305">
      <w:pPr>
        <w:pStyle w:val="ListParagraph"/>
        <w:numPr>
          <w:ilvl w:val="0"/>
          <w:numId w:val="2"/>
        </w:numPr>
        <w:ind w:left="1260"/>
      </w:pPr>
      <w:r>
        <w:t>Login / Register (through Facebook, Gmail Account) (Right side)</w:t>
      </w:r>
    </w:p>
    <w:p w:rsidR="00D95D07" w:rsidRDefault="00BE134D" w:rsidP="00143A83">
      <w:pPr>
        <w:pStyle w:val="ListParagraph"/>
        <w:numPr>
          <w:ilvl w:val="0"/>
          <w:numId w:val="2"/>
        </w:numPr>
        <w:ind w:left="1260"/>
      </w:pPr>
      <w:proofErr w:type="spellStart"/>
      <w:r>
        <w:t>Eng</w:t>
      </w:r>
      <w:proofErr w:type="spellEnd"/>
      <w:r>
        <w:t xml:space="preserve"> / Arb language</w:t>
      </w:r>
      <w:r w:rsidR="00AE0B90">
        <w:t xml:space="preserve"> icon</w:t>
      </w:r>
      <w:r w:rsidR="00F834BC">
        <w:t>s</w:t>
      </w:r>
      <w:r w:rsidR="00D95D07">
        <w:t xml:space="preserve"> </w:t>
      </w:r>
      <w:r w:rsidR="00C92EA3" w:rsidRPr="00C92EA3">
        <w:rPr>
          <w:color w:val="FF0000"/>
        </w:rPr>
        <w:t>(right side)</w:t>
      </w:r>
    </w:p>
    <w:p w:rsidR="001F1600" w:rsidRDefault="001F1600" w:rsidP="001F1600">
      <w:pPr>
        <w:pStyle w:val="ListParagraph"/>
        <w:ind w:left="1440"/>
      </w:pPr>
    </w:p>
    <w:p w:rsidR="00143A83" w:rsidRDefault="00143A83" w:rsidP="007F2F49">
      <w:pPr>
        <w:pStyle w:val="Heading2"/>
        <w:ind w:firstLine="648"/>
      </w:pPr>
      <w:r>
        <w:t>Main Menu</w:t>
      </w:r>
    </w:p>
    <w:p w:rsidR="00143A83" w:rsidRDefault="00143A83" w:rsidP="00143A83">
      <w:pPr>
        <w:pStyle w:val="ListParagraph"/>
        <w:numPr>
          <w:ilvl w:val="0"/>
          <w:numId w:val="19"/>
        </w:numPr>
        <w:ind w:left="1260"/>
      </w:pPr>
      <w:r>
        <w:t>Home</w:t>
      </w:r>
    </w:p>
    <w:p w:rsidR="00143A83" w:rsidRDefault="00143A83" w:rsidP="00143A83">
      <w:pPr>
        <w:pStyle w:val="ListParagraph"/>
        <w:numPr>
          <w:ilvl w:val="0"/>
          <w:numId w:val="19"/>
        </w:numPr>
        <w:ind w:left="1260"/>
      </w:pPr>
      <w:r>
        <w:t>About Us</w:t>
      </w: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About Balloony</w:t>
      </w: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Location Map + Contact number</w:t>
      </w: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Our Staff</w:t>
      </w:r>
    </w:p>
    <w:p w:rsidR="00143A83" w:rsidRDefault="00143A83" w:rsidP="00143A83">
      <w:pPr>
        <w:pStyle w:val="ListParagraph"/>
        <w:ind w:left="1620"/>
      </w:pPr>
    </w:p>
    <w:p w:rsidR="00143A83" w:rsidRDefault="00143A83" w:rsidP="00143A83">
      <w:pPr>
        <w:pStyle w:val="ListParagraph"/>
        <w:numPr>
          <w:ilvl w:val="0"/>
          <w:numId w:val="19"/>
        </w:numPr>
        <w:ind w:left="1260"/>
      </w:pPr>
      <w:r>
        <w:t>Balloons</w:t>
      </w: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Birthday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Birthday for Boy / Girl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Adult (Him / Her)</w:t>
      </w: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Messages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Get well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Welcome Home / Sorry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Thank you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Love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New Born (Boy / Girl)</w:t>
      </w:r>
    </w:p>
    <w:p w:rsidR="00143A83" w:rsidRDefault="00143A83" w:rsidP="00143A83">
      <w:pPr>
        <w:pStyle w:val="ListParagraph"/>
        <w:numPr>
          <w:ilvl w:val="2"/>
          <w:numId w:val="19"/>
        </w:numPr>
        <w:ind w:left="1980" w:hanging="540"/>
      </w:pPr>
      <w:r>
        <w:t>Wedding / Anniversary</w:t>
      </w:r>
    </w:p>
    <w:p w:rsidR="00143A83" w:rsidRDefault="00143A83" w:rsidP="00143A83">
      <w:pPr>
        <w:pStyle w:val="ListParagraph"/>
        <w:ind w:left="1980"/>
      </w:pP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Numbers / Letters</w:t>
      </w:r>
    </w:p>
    <w:p w:rsidR="00143A83" w:rsidRDefault="00143A83" w:rsidP="00143A83">
      <w:pPr>
        <w:pStyle w:val="ListParagraph"/>
        <w:numPr>
          <w:ilvl w:val="1"/>
          <w:numId w:val="19"/>
        </w:numPr>
        <w:ind w:left="1620"/>
      </w:pPr>
      <w:r>
        <w:t>Seasonal / Themes</w:t>
      </w:r>
    </w:p>
    <w:p w:rsidR="00143A83" w:rsidRDefault="00143A83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>Valentine</w:t>
      </w:r>
    </w:p>
    <w:p w:rsidR="00143A83" w:rsidRDefault="00143A83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>Graduation</w:t>
      </w:r>
    </w:p>
    <w:p w:rsidR="00143A83" w:rsidRDefault="00143A83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>Mother’s Day / Father’s Day</w:t>
      </w:r>
    </w:p>
    <w:p w:rsidR="008C7F70" w:rsidRDefault="008C7F70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>Halloween</w:t>
      </w:r>
    </w:p>
    <w:p w:rsidR="008C7F70" w:rsidRDefault="008C7F70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>New Year</w:t>
      </w:r>
    </w:p>
    <w:p w:rsidR="008C7F70" w:rsidRDefault="008C7F70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>National Day</w:t>
      </w:r>
    </w:p>
    <w:p w:rsidR="008C7F70" w:rsidRDefault="008C7F70" w:rsidP="00143A83">
      <w:pPr>
        <w:pStyle w:val="ListParagraph"/>
        <w:numPr>
          <w:ilvl w:val="2"/>
          <w:numId w:val="19"/>
        </w:numPr>
        <w:tabs>
          <w:tab w:val="left" w:pos="1980"/>
        </w:tabs>
        <w:ind w:left="2070" w:hanging="630"/>
      </w:pPr>
      <w:r>
        <w:t xml:space="preserve">Ramadan / Gergi3an / </w:t>
      </w:r>
      <w:proofErr w:type="spellStart"/>
      <w:r>
        <w:t>Eid</w:t>
      </w:r>
      <w:proofErr w:type="spellEnd"/>
    </w:p>
    <w:p w:rsidR="001C1739" w:rsidRDefault="001C1739" w:rsidP="001C1739">
      <w:pPr>
        <w:pStyle w:val="ListParagraph"/>
        <w:tabs>
          <w:tab w:val="left" w:pos="1980"/>
        </w:tabs>
        <w:ind w:left="2070"/>
      </w:pPr>
    </w:p>
    <w:p w:rsidR="001C1739" w:rsidRDefault="001C1739" w:rsidP="001C1739">
      <w:pPr>
        <w:pStyle w:val="ListParagraph"/>
        <w:numPr>
          <w:ilvl w:val="1"/>
          <w:numId w:val="19"/>
        </w:numPr>
        <w:tabs>
          <w:tab w:val="left" w:pos="1980"/>
        </w:tabs>
        <w:ind w:left="1710"/>
      </w:pPr>
      <w:r>
        <w:t>Specialty</w:t>
      </w:r>
    </w:p>
    <w:p w:rsidR="001C1739" w:rsidRDefault="001C1739" w:rsidP="001C1739">
      <w:pPr>
        <w:pStyle w:val="ListParagraph"/>
        <w:numPr>
          <w:ilvl w:val="2"/>
          <w:numId w:val="19"/>
        </w:numPr>
        <w:tabs>
          <w:tab w:val="left" w:pos="1980"/>
        </w:tabs>
        <w:ind w:left="2070"/>
      </w:pPr>
      <w:r>
        <w:t>Bubbles</w:t>
      </w:r>
    </w:p>
    <w:p w:rsidR="001C1739" w:rsidRDefault="001C1739" w:rsidP="001C1739">
      <w:pPr>
        <w:pStyle w:val="ListParagraph"/>
        <w:numPr>
          <w:ilvl w:val="2"/>
          <w:numId w:val="19"/>
        </w:numPr>
        <w:tabs>
          <w:tab w:val="left" w:pos="1980"/>
        </w:tabs>
        <w:ind w:left="2070"/>
      </w:pPr>
      <w:r>
        <w:t>Gift in a Balloon</w:t>
      </w:r>
    </w:p>
    <w:p w:rsidR="001C1739" w:rsidRDefault="001C1739" w:rsidP="001C1739">
      <w:pPr>
        <w:pStyle w:val="ListParagraph"/>
        <w:numPr>
          <w:ilvl w:val="2"/>
          <w:numId w:val="19"/>
        </w:numPr>
        <w:tabs>
          <w:tab w:val="left" w:pos="1980"/>
        </w:tabs>
        <w:ind w:left="2070"/>
      </w:pPr>
      <w:r>
        <w:t xml:space="preserve">Giant Latex Balloon </w:t>
      </w:r>
    </w:p>
    <w:p w:rsidR="00DF7602" w:rsidRDefault="00DF7602" w:rsidP="00DF7602">
      <w:pPr>
        <w:pStyle w:val="ListParagraph"/>
        <w:numPr>
          <w:ilvl w:val="3"/>
          <w:numId w:val="19"/>
        </w:numPr>
        <w:tabs>
          <w:tab w:val="left" w:pos="1980"/>
        </w:tabs>
        <w:ind w:left="2790"/>
      </w:pPr>
      <w:r>
        <w:t>Latex Balloons</w:t>
      </w:r>
    </w:p>
    <w:p w:rsidR="00DF7602" w:rsidRDefault="00DF7602" w:rsidP="00DF7602">
      <w:pPr>
        <w:pStyle w:val="ListParagraph"/>
        <w:numPr>
          <w:ilvl w:val="3"/>
          <w:numId w:val="19"/>
        </w:numPr>
        <w:tabs>
          <w:tab w:val="left" w:pos="1980"/>
        </w:tabs>
        <w:ind w:left="2790"/>
      </w:pPr>
      <w:r>
        <w:t>Shapes</w:t>
      </w:r>
    </w:p>
    <w:p w:rsidR="00DF7602" w:rsidRDefault="00DF7602" w:rsidP="00DF7602">
      <w:pPr>
        <w:pStyle w:val="ListParagraph"/>
        <w:numPr>
          <w:ilvl w:val="3"/>
          <w:numId w:val="19"/>
        </w:numPr>
        <w:tabs>
          <w:tab w:val="left" w:pos="1980"/>
        </w:tabs>
        <w:ind w:left="2790"/>
      </w:pPr>
      <w:r>
        <w:t>Balloon Sculptures</w:t>
      </w:r>
    </w:p>
    <w:p w:rsidR="00DF7602" w:rsidRDefault="00DF7602" w:rsidP="00DF7602">
      <w:pPr>
        <w:pStyle w:val="ListParagraph"/>
        <w:numPr>
          <w:ilvl w:val="4"/>
          <w:numId w:val="19"/>
        </w:numPr>
        <w:tabs>
          <w:tab w:val="left" w:pos="1980"/>
        </w:tabs>
        <w:ind w:left="3420"/>
      </w:pPr>
      <w:r>
        <w:t>Wedding</w:t>
      </w:r>
    </w:p>
    <w:p w:rsidR="00DF7602" w:rsidRDefault="00DF7602" w:rsidP="00DF7602">
      <w:pPr>
        <w:pStyle w:val="ListParagraph"/>
        <w:numPr>
          <w:ilvl w:val="4"/>
          <w:numId w:val="19"/>
        </w:numPr>
        <w:tabs>
          <w:tab w:val="left" w:pos="1980"/>
        </w:tabs>
        <w:ind w:left="3420"/>
      </w:pPr>
      <w:r>
        <w:t>New Born Baby</w:t>
      </w:r>
    </w:p>
    <w:p w:rsidR="00DF7602" w:rsidRDefault="00DF7602" w:rsidP="00DF7602">
      <w:pPr>
        <w:pStyle w:val="ListParagraph"/>
        <w:numPr>
          <w:ilvl w:val="4"/>
          <w:numId w:val="19"/>
        </w:numPr>
        <w:tabs>
          <w:tab w:val="left" w:pos="1980"/>
        </w:tabs>
        <w:ind w:left="3420"/>
      </w:pPr>
      <w:r>
        <w:t>Graduation</w:t>
      </w:r>
    </w:p>
    <w:p w:rsidR="00DF7602" w:rsidRDefault="00DF7602" w:rsidP="00DF7602">
      <w:pPr>
        <w:pStyle w:val="ListParagraph"/>
        <w:numPr>
          <w:ilvl w:val="4"/>
          <w:numId w:val="19"/>
        </w:numPr>
        <w:tabs>
          <w:tab w:val="left" w:pos="1980"/>
        </w:tabs>
        <w:ind w:left="3420"/>
      </w:pPr>
      <w:r>
        <w:t>Career</w:t>
      </w:r>
    </w:p>
    <w:p w:rsidR="00DF7602" w:rsidRDefault="00DF7602" w:rsidP="00DF7602">
      <w:pPr>
        <w:pStyle w:val="ListParagraph"/>
        <w:numPr>
          <w:ilvl w:val="4"/>
          <w:numId w:val="19"/>
        </w:numPr>
        <w:tabs>
          <w:tab w:val="left" w:pos="1980"/>
        </w:tabs>
        <w:ind w:left="3420"/>
      </w:pPr>
      <w:r>
        <w:t>Animals</w:t>
      </w:r>
    </w:p>
    <w:p w:rsidR="00DF7602" w:rsidRDefault="00DF7602" w:rsidP="00DF7602">
      <w:pPr>
        <w:pStyle w:val="ListParagraph"/>
        <w:numPr>
          <w:ilvl w:val="4"/>
          <w:numId w:val="19"/>
        </w:numPr>
        <w:tabs>
          <w:tab w:val="left" w:pos="1980"/>
        </w:tabs>
        <w:ind w:left="3420"/>
      </w:pPr>
      <w:r>
        <w:t>Cartoon Characters</w:t>
      </w:r>
    </w:p>
    <w:p w:rsidR="00AC50B2" w:rsidRDefault="00AC50B2" w:rsidP="00AC50B2">
      <w:pPr>
        <w:pStyle w:val="ListParagraph"/>
        <w:tabs>
          <w:tab w:val="left" w:pos="1980"/>
        </w:tabs>
        <w:ind w:left="2070"/>
      </w:pPr>
    </w:p>
    <w:p w:rsidR="00AC50B2" w:rsidRDefault="008C7F70" w:rsidP="00DF7602">
      <w:pPr>
        <w:pStyle w:val="ListParagraph"/>
        <w:numPr>
          <w:ilvl w:val="0"/>
          <w:numId w:val="19"/>
        </w:numPr>
        <w:tabs>
          <w:tab w:val="left" w:pos="1980"/>
        </w:tabs>
        <w:ind w:left="1260"/>
      </w:pPr>
      <w:r>
        <w:t>Send A Gift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1980"/>
        </w:tabs>
        <w:ind w:left="2070" w:hanging="540"/>
      </w:pPr>
      <w:r>
        <w:t>Surprise Box</w:t>
      </w:r>
    </w:p>
    <w:p w:rsidR="008C7F70" w:rsidRDefault="008C7F70" w:rsidP="008C7F70">
      <w:pPr>
        <w:pStyle w:val="ListParagraph"/>
        <w:numPr>
          <w:ilvl w:val="3"/>
          <w:numId w:val="19"/>
        </w:numPr>
        <w:ind w:left="2790" w:hanging="720"/>
      </w:pPr>
      <w:r>
        <w:t>Small box – Bubble balloon in small box</w:t>
      </w:r>
    </w:p>
    <w:p w:rsidR="008C7F70" w:rsidRDefault="008C7F70" w:rsidP="008C7F70">
      <w:pPr>
        <w:pStyle w:val="ListParagraph"/>
        <w:numPr>
          <w:ilvl w:val="3"/>
          <w:numId w:val="19"/>
        </w:numPr>
        <w:ind w:left="2790" w:hanging="720"/>
      </w:pPr>
      <w:r>
        <w:t>Big box</w:t>
      </w:r>
    </w:p>
    <w:p w:rsidR="008C7F70" w:rsidRDefault="008C7F70" w:rsidP="008C7F70">
      <w:pPr>
        <w:pStyle w:val="ListParagraph"/>
        <w:numPr>
          <w:ilvl w:val="3"/>
          <w:numId w:val="19"/>
        </w:numPr>
        <w:ind w:left="2790" w:hanging="720"/>
      </w:pPr>
      <w:r>
        <w:t>Toys in a box</w:t>
      </w:r>
    </w:p>
    <w:p w:rsidR="008C7F70" w:rsidRDefault="008C7F70" w:rsidP="008C7F70">
      <w:pPr>
        <w:pStyle w:val="ListParagraph"/>
        <w:ind w:left="2790"/>
      </w:pP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Gist in a Balloon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Confetti Balloon</w:t>
      </w:r>
    </w:p>
    <w:p w:rsidR="008C7F70" w:rsidRDefault="008C7F70" w:rsidP="008C7F70">
      <w:pPr>
        <w:pStyle w:val="ListParagraph"/>
        <w:numPr>
          <w:ilvl w:val="3"/>
          <w:numId w:val="19"/>
        </w:numPr>
        <w:tabs>
          <w:tab w:val="left" w:pos="1980"/>
        </w:tabs>
        <w:ind w:left="2700" w:hanging="540"/>
      </w:pPr>
      <w:r>
        <w:t>Bubble Balloon with Confetti and Tassels</w:t>
      </w:r>
    </w:p>
    <w:p w:rsidR="008C7F70" w:rsidRDefault="008C7F70" w:rsidP="008C7F70">
      <w:pPr>
        <w:pStyle w:val="ListParagraph"/>
        <w:numPr>
          <w:ilvl w:val="3"/>
          <w:numId w:val="19"/>
        </w:numPr>
        <w:tabs>
          <w:tab w:val="left" w:pos="1980"/>
        </w:tabs>
        <w:ind w:left="2700" w:hanging="540"/>
      </w:pPr>
      <w:r>
        <w:t>Diamond Clear Balloons with Confetti and Tassels</w:t>
      </w:r>
    </w:p>
    <w:p w:rsidR="008C7F70" w:rsidRDefault="008C7F70" w:rsidP="008C7F70">
      <w:pPr>
        <w:pStyle w:val="ListParagraph"/>
        <w:numPr>
          <w:ilvl w:val="3"/>
          <w:numId w:val="19"/>
        </w:numPr>
        <w:tabs>
          <w:tab w:val="left" w:pos="1980"/>
        </w:tabs>
        <w:ind w:left="2700" w:hanging="540"/>
      </w:pPr>
      <w:r>
        <w:t>Giant Balloons with Tassels</w:t>
      </w:r>
    </w:p>
    <w:p w:rsidR="008C7F70" w:rsidRDefault="008C7F70" w:rsidP="008C7F70">
      <w:pPr>
        <w:pStyle w:val="ListParagraph"/>
        <w:tabs>
          <w:tab w:val="left" w:pos="1980"/>
        </w:tabs>
        <w:ind w:left="2700"/>
      </w:pP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Designer Balloon Bouquet</w:t>
      </w:r>
    </w:p>
    <w:p w:rsidR="00DF7602" w:rsidRDefault="00DF7602" w:rsidP="00DF7602">
      <w:pPr>
        <w:pStyle w:val="ListParagraph"/>
        <w:tabs>
          <w:tab w:val="left" w:pos="2070"/>
        </w:tabs>
        <w:ind w:left="2160"/>
      </w:pPr>
    </w:p>
    <w:p w:rsidR="008C7F70" w:rsidRDefault="008C7F70" w:rsidP="008C7F70">
      <w:pPr>
        <w:pStyle w:val="ListParagraph"/>
        <w:numPr>
          <w:ilvl w:val="1"/>
          <w:numId w:val="19"/>
        </w:numPr>
        <w:tabs>
          <w:tab w:val="left" w:pos="1980"/>
        </w:tabs>
        <w:ind w:left="1620"/>
      </w:pPr>
      <w:r>
        <w:lastRenderedPageBreak/>
        <w:t>Regular Latex Balloons</w:t>
      </w:r>
    </w:p>
    <w:p w:rsidR="008C7F70" w:rsidRDefault="008C7F70" w:rsidP="008C7F70">
      <w:pPr>
        <w:pStyle w:val="ListParagraph"/>
        <w:numPr>
          <w:ilvl w:val="1"/>
          <w:numId w:val="19"/>
        </w:numPr>
        <w:tabs>
          <w:tab w:val="left" w:pos="1980"/>
        </w:tabs>
        <w:ind w:left="1620"/>
      </w:pPr>
      <w:r>
        <w:t>Shapes</w:t>
      </w:r>
    </w:p>
    <w:p w:rsidR="008C7F70" w:rsidRDefault="008C7F70" w:rsidP="008C7F70">
      <w:pPr>
        <w:pStyle w:val="ListParagraph"/>
        <w:numPr>
          <w:ilvl w:val="1"/>
          <w:numId w:val="19"/>
        </w:numPr>
        <w:tabs>
          <w:tab w:val="left" w:pos="1980"/>
        </w:tabs>
        <w:ind w:left="1620"/>
      </w:pPr>
      <w:r>
        <w:t>Balloon Sculptures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Wedding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New born Baby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Graduation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Career</w:t>
      </w:r>
    </w:p>
    <w:p w:rsidR="008C7F70" w:rsidRDefault="008C7F70" w:rsidP="008C7F70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Animals</w:t>
      </w:r>
    </w:p>
    <w:p w:rsidR="008C7F70" w:rsidRDefault="008C7F70" w:rsidP="001C1739">
      <w:pPr>
        <w:pStyle w:val="ListParagraph"/>
        <w:numPr>
          <w:ilvl w:val="2"/>
          <w:numId w:val="19"/>
        </w:numPr>
        <w:tabs>
          <w:tab w:val="left" w:pos="2070"/>
        </w:tabs>
        <w:ind w:left="2160" w:hanging="630"/>
      </w:pPr>
      <w:r>
        <w:t>Cartoon Characters</w:t>
      </w:r>
    </w:p>
    <w:p w:rsidR="008C7F70" w:rsidRDefault="008C7F70" w:rsidP="008C7F70">
      <w:pPr>
        <w:tabs>
          <w:tab w:val="left" w:pos="2070"/>
        </w:tabs>
      </w:pPr>
    </w:p>
    <w:p w:rsidR="008C7F70" w:rsidRDefault="008C7F70" w:rsidP="008C7F70">
      <w:pPr>
        <w:pStyle w:val="ListParagraph"/>
        <w:numPr>
          <w:ilvl w:val="0"/>
          <w:numId w:val="19"/>
        </w:numPr>
        <w:tabs>
          <w:tab w:val="left" w:pos="2070"/>
        </w:tabs>
      </w:pPr>
      <w:r>
        <w:t>Party Supplies</w:t>
      </w:r>
    </w:p>
    <w:p w:rsidR="008C7F70" w:rsidRDefault="008C7F70" w:rsidP="008C7F70">
      <w:pPr>
        <w:pStyle w:val="ListParagraph"/>
        <w:numPr>
          <w:ilvl w:val="1"/>
          <w:numId w:val="19"/>
        </w:numPr>
        <w:tabs>
          <w:tab w:val="left" w:pos="2070"/>
        </w:tabs>
      </w:pPr>
      <w:r>
        <w:t>Birthday (Boy / Girl)</w:t>
      </w:r>
    </w:p>
    <w:p w:rsidR="008C7F70" w:rsidRDefault="008C7F70" w:rsidP="004C6C75">
      <w:pPr>
        <w:pStyle w:val="ListParagraph"/>
        <w:numPr>
          <w:ilvl w:val="1"/>
          <w:numId w:val="19"/>
        </w:numPr>
      </w:pPr>
      <w:r>
        <w:t>Cartoon Character</w:t>
      </w:r>
    </w:p>
    <w:p w:rsidR="008C7F70" w:rsidRDefault="008C7F70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Minnie Mouse / Mickey Mouse</w:t>
      </w:r>
    </w:p>
    <w:p w:rsidR="008C7F70" w:rsidRDefault="008C7F70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Princess</w:t>
      </w:r>
    </w:p>
    <w:p w:rsidR="008C7F70" w:rsidRDefault="008C7F70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Cars</w:t>
      </w:r>
    </w:p>
    <w:p w:rsidR="008C7F70" w:rsidRDefault="008C7F70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Hello Kitty</w:t>
      </w:r>
    </w:p>
    <w:p w:rsidR="003878B8" w:rsidRDefault="003878B8" w:rsidP="003878B8">
      <w:pPr>
        <w:pStyle w:val="ListParagraph"/>
        <w:tabs>
          <w:tab w:val="left" w:pos="2070"/>
        </w:tabs>
        <w:ind w:left="1728"/>
      </w:pPr>
    </w:p>
    <w:p w:rsidR="008C7F70" w:rsidRDefault="003878B8" w:rsidP="004C6C75">
      <w:pPr>
        <w:pStyle w:val="ListParagraph"/>
        <w:numPr>
          <w:ilvl w:val="1"/>
          <w:numId w:val="19"/>
        </w:numPr>
      </w:pPr>
      <w:r>
        <w:t>Solid Color Party wares</w:t>
      </w:r>
    </w:p>
    <w:p w:rsidR="003878B8" w:rsidRDefault="003878B8" w:rsidP="004C6C75">
      <w:pPr>
        <w:pStyle w:val="ListParagraph"/>
        <w:numPr>
          <w:ilvl w:val="1"/>
          <w:numId w:val="19"/>
        </w:numPr>
      </w:pPr>
      <w:r>
        <w:t>Party Accessories &amp; Decorations</w:t>
      </w:r>
    </w:p>
    <w:p w:rsidR="003878B8" w:rsidRDefault="003878B8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Boy / Girl</w:t>
      </w:r>
    </w:p>
    <w:p w:rsidR="003878B8" w:rsidRDefault="003878B8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Adults</w:t>
      </w:r>
    </w:p>
    <w:p w:rsidR="003878B8" w:rsidRDefault="003878B8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Candles</w:t>
      </w:r>
    </w:p>
    <w:p w:rsidR="003878B8" w:rsidRDefault="003878B8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Party Poppers</w:t>
      </w:r>
    </w:p>
    <w:p w:rsidR="003878B8" w:rsidRDefault="003878B8" w:rsidP="004C6C75">
      <w:pPr>
        <w:pStyle w:val="ListParagraph"/>
        <w:numPr>
          <w:ilvl w:val="2"/>
          <w:numId w:val="19"/>
        </w:numPr>
        <w:tabs>
          <w:tab w:val="left" w:pos="2070"/>
        </w:tabs>
      </w:pPr>
      <w:r>
        <w:t>Sparkles</w:t>
      </w:r>
    </w:p>
    <w:p w:rsidR="00DC2364" w:rsidRDefault="00DC2364" w:rsidP="00DC2364">
      <w:pPr>
        <w:pStyle w:val="ListParagraph"/>
        <w:tabs>
          <w:tab w:val="left" w:pos="2070"/>
        </w:tabs>
        <w:ind w:left="1728"/>
      </w:pPr>
    </w:p>
    <w:p w:rsidR="00DC2364" w:rsidRDefault="00DC2364" w:rsidP="00DC2364">
      <w:pPr>
        <w:pStyle w:val="ListParagraph"/>
        <w:numPr>
          <w:ilvl w:val="1"/>
          <w:numId w:val="19"/>
        </w:numPr>
        <w:tabs>
          <w:tab w:val="left" w:pos="2070"/>
        </w:tabs>
      </w:pPr>
      <w:r>
        <w:t>Greeting Cards and invitations</w:t>
      </w:r>
    </w:p>
    <w:p w:rsidR="00DC2364" w:rsidRDefault="00DC2364" w:rsidP="00DC2364">
      <w:pPr>
        <w:tabs>
          <w:tab w:val="left" w:pos="2070"/>
        </w:tabs>
      </w:pPr>
    </w:p>
    <w:p w:rsidR="00DC2364" w:rsidRDefault="00DC2364" w:rsidP="00DC2364">
      <w:pPr>
        <w:pStyle w:val="Heading2"/>
        <w:ind w:firstLine="558"/>
      </w:pPr>
      <w:r>
        <w:t>Body</w:t>
      </w:r>
    </w:p>
    <w:p w:rsidR="00DC2364" w:rsidRDefault="00DC2364" w:rsidP="00AD11FE">
      <w:pPr>
        <w:pStyle w:val="ListParagraph"/>
        <w:numPr>
          <w:ilvl w:val="0"/>
          <w:numId w:val="22"/>
        </w:numPr>
        <w:ind w:left="1620"/>
      </w:pPr>
      <w:r>
        <w:t>Banner Sliding show photos</w:t>
      </w:r>
    </w:p>
    <w:p w:rsidR="00372F66" w:rsidRDefault="00372F66" w:rsidP="00372F66">
      <w:pPr>
        <w:pStyle w:val="ListParagraph"/>
        <w:numPr>
          <w:ilvl w:val="0"/>
          <w:numId w:val="22"/>
        </w:numPr>
        <w:ind w:left="1620"/>
      </w:pPr>
      <w:r w:rsidRPr="00372F66">
        <w:t xml:space="preserve">Latest Products </w:t>
      </w:r>
    </w:p>
    <w:p w:rsidR="00AD11FE" w:rsidRDefault="00AD11FE" w:rsidP="00372F66">
      <w:pPr>
        <w:pStyle w:val="ListParagraph"/>
        <w:numPr>
          <w:ilvl w:val="0"/>
          <w:numId w:val="22"/>
        </w:numPr>
        <w:ind w:left="1620"/>
      </w:pPr>
      <w:r>
        <w:t>Live Chat (Sticky)</w:t>
      </w:r>
    </w:p>
    <w:p w:rsidR="00AD11FE" w:rsidRDefault="00AD11FE" w:rsidP="00AD11FE">
      <w:pPr>
        <w:pStyle w:val="ListParagraph"/>
        <w:numPr>
          <w:ilvl w:val="0"/>
          <w:numId w:val="22"/>
        </w:numPr>
        <w:ind w:left="1620"/>
      </w:pPr>
      <w:r>
        <w:t>Featured products Section:</w:t>
      </w:r>
    </w:p>
    <w:p w:rsidR="00AD11FE" w:rsidRDefault="00AD11FE" w:rsidP="00AD11FE">
      <w:pPr>
        <w:pStyle w:val="ListParagraph"/>
        <w:numPr>
          <w:ilvl w:val="1"/>
          <w:numId w:val="22"/>
        </w:numPr>
        <w:ind w:left="2160"/>
      </w:pPr>
      <w:r>
        <w:t>Image</w:t>
      </w:r>
    </w:p>
    <w:p w:rsidR="00AD11FE" w:rsidRDefault="00AD11FE" w:rsidP="00AD11FE">
      <w:pPr>
        <w:pStyle w:val="ListParagraph"/>
        <w:numPr>
          <w:ilvl w:val="1"/>
          <w:numId w:val="22"/>
        </w:numPr>
        <w:ind w:left="2160"/>
      </w:pPr>
      <w:r>
        <w:t>Price tag</w:t>
      </w:r>
    </w:p>
    <w:p w:rsidR="00AD11FE" w:rsidRDefault="00AD11FE" w:rsidP="00AD11FE">
      <w:pPr>
        <w:pStyle w:val="ListParagraph"/>
        <w:numPr>
          <w:ilvl w:val="1"/>
          <w:numId w:val="22"/>
        </w:numPr>
        <w:ind w:left="2160"/>
      </w:pPr>
      <w:r>
        <w:t>Title</w:t>
      </w:r>
    </w:p>
    <w:p w:rsidR="00AD11FE" w:rsidRDefault="00AD11FE" w:rsidP="00AD11FE">
      <w:pPr>
        <w:pStyle w:val="ListParagraph"/>
        <w:numPr>
          <w:ilvl w:val="1"/>
          <w:numId w:val="22"/>
        </w:numPr>
        <w:ind w:left="2160"/>
      </w:pPr>
      <w:r>
        <w:t>Short Description</w:t>
      </w:r>
    </w:p>
    <w:p w:rsidR="00AD11FE" w:rsidRPr="00DC2364" w:rsidRDefault="00AD11FE" w:rsidP="00AD11FE">
      <w:pPr>
        <w:pStyle w:val="ListParagraph"/>
        <w:numPr>
          <w:ilvl w:val="1"/>
          <w:numId w:val="22"/>
        </w:numPr>
        <w:ind w:left="2160"/>
      </w:pPr>
      <w:r>
        <w:t>More (Link to details page)</w:t>
      </w:r>
    </w:p>
    <w:p w:rsidR="00DC2364" w:rsidRPr="00DC2364" w:rsidRDefault="00DC2364" w:rsidP="00DC2364"/>
    <w:p w:rsidR="00DC2364" w:rsidRDefault="00DC2364" w:rsidP="00DC2364">
      <w:pPr>
        <w:tabs>
          <w:tab w:val="left" w:pos="2070"/>
        </w:tabs>
      </w:pPr>
    </w:p>
    <w:p w:rsidR="00DC2364" w:rsidRDefault="00DC2364" w:rsidP="00DC2364">
      <w:pPr>
        <w:tabs>
          <w:tab w:val="left" w:pos="2070"/>
        </w:tabs>
      </w:pPr>
    </w:p>
    <w:p w:rsidR="004A149E" w:rsidRDefault="004A149E" w:rsidP="00A130B3">
      <w:pPr>
        <w:pStyle w:val="ListParagraph"/>
        <w:ind w:left="1224"/>
      </w:pPr>
    </w:p>
    <w:p w:rsidR="00DC2364" w:rsidRDefault="00DC2364" w:rsidP="007F2F49">
      <w:pPr>
        <w:ind w:left="0"/>
      </w:pPr>
    </w:p>
    <w:p w:rsidR="00DC2364" w:rsidRDefault="00DC2364" w:rsidP="00DC2364">
      <w:pPr>
        <w:pStyle w:val="Heading2"/>
      </w:pPr>
      <w:r>
        <w:t>Customize your party</w:t>
      </w:r>
    </w:p>
    <w:p w:rsidR="00DC2364" w:rsidRPr="00DC2364" w:rsidRDefault="00DC2364" w:rsidP="00DC2364"/>
    <w:p w:rsidR="00DC2364" w:rsidRDefault="00DC2364" w:rsidP="00DC2364">
      <w:pPr>
        <w:pStyle w:val="Heading2"/>
        <w:ind w:firstLine="558"/>
      </w:pPr>
      <w:r>
        <w:t>Header</w:t>
      </w:r>
    </w:p>
    <w:p w:rsidR="00DC2364" w:rsidRDefault="00DC2364" w:rsidP="00DC2364">
      <w:pPr>
        <w:pStyle w:val="ListParagraph"/>
        <w:numPr>
          <w:ilvl w:val="0"/>
          <w:numId w:val="2"/>
        </w:numPr>
        <w:ind w:left="1260"/>
      </w:pPr>
      <w:r>
        <w:t>Social Media icons (Left side)</w:t>
      </w:r>
    </w:p>
    <w:p w:rsidR="00DC2364" w:rsidRDefault="00DC2364" w:rsidP="00DC2364">
      <w:pPr>
        <w:pStyle w:val="ListParagraph"/>
        <w:numPr>
          <w:ilvl w:val="1"/>
          <w:numId w:val="2"/>
        </w:numPr>
        <w:ind w:left="1530"/>
      </w:pPr>
      <w:r>
        <w:t>Facebook</w:t>
      </w:r>
    </w:p>
    <w:p w:rsidR="00DC2364" w:rsidRDefault="00DC2364" w:rsidP="00DC2364">
      <w:pPr>
        <w:pStyle w:val="ListParagraph"/>
        <w:numPr>
          <w:ilvl w:val="1"/>
          <w:numId w:val="2"/>
        </w:numPr>
        <w:ind w:left="1530"/>
      </w:pPr>
      <w:r>
        <w:t>Twitter</w:t>
      </w:r>
    </w:p>
    <w:p w:rsidR="00DC2364" w:rsidRDefault="00DC2364" w:rsidP="00DC2364">
      <w:pPr>
        <w:pStyle w:val="ListParagraph"/>
        <w:numPr>
          <w:ilvl w:val="1"/>
          <w:numId w:val="2"/>
        </w:numPr>
        <w:ind w:left="1530"/>
      </w:pPr>
      <w:r>
        <w:t>Instagram</w:t>
      </w:r>
    </w:p>
    <w:p w:rsidR="00DC2364" w:rsidRDefault="00DC2364" w:rsidP="00DC2364">
      <w:pPr>
        <w:pStyle w:val="ListParagraph"/>
        <w:ind w:left="1530"/>
      </w:pPr>
    </w:p>
    <w:p w:rsidR="00DC2364" w:rsidRDefault="00DC2364" w:rsidP="00DC2364">
      <w:pPr>
        <w:pStyle w:val="ListParagraph"/>
        <w:numPr>
          <w:ilvl w:val="0"/>
          <w:numId w:val="2"/>
        </w:numPr>
        <w:ind w:left="1260"/>
      </w:pPr>
      <w:r>
        <w:t>Shopping Cart (Left side)</w:t>
      </w:r>
    </w:p>
    <w:p w:rsidR="00DC2364" w:rsidRDefault="00DC2364" w:rsidP="00DC2364">
      <w:pPr>
        <w:pStyle w:val="ListParagraph"/>
        <w:numPr>
          <w:ilvl w:val="0"/>
          <w:numId w:val="2"/>
        </w:numPr>
        <w:ind w:left="1260"/>
      </w:pPr>
      <w:r>
        <w:t>Favorite Icon (Left side)</w:t>
      </w:r>
    </w:p>
    <w:p w:rsidR="00DC2364" w:rsidRDefault="00DC2364" w:rsidP="00DC2364">
      <w:pPr>
        <w:pStyle w:val="ListParagraph"/>
        <w:numPr>
          <w:ilvl w:val="0"/>
          <w:numId w:val="2"/>
        </w:numPr>
        <w:ind w:left="1260"/>
      </w:pPr>
      <w:r>
        <w:t>Search Icon (Left side)</w:t>
      </w:r>
    </w:p>
    <w:p w:rsidR="00DC2364" w:rsidRDefault="00DC2364" w:rsidP="004C6C75">
      <w:pPr>
        <w:pStyle w:val="ListParagraph"/>
        <w:numPr>
          <w:ilvl w:val="0"/>
          <w:numId w:val="2"/>
        </w:numPr>
        <w:ind w:left="1260"/>
      </w:pPr>
      <w:r>
        <w:t>Login / Register (through Facebook, Gmail Account) (Right side)</w:t>
      </w:r>
    </w:p>
    <w:p w:rsidR="00DC2364" w:rsidRDefault="00DC2364" w:rsidP="00DC2364">
      <w:pPr>
        <w:pStyle w:val="ListParagraph"/>
        <w:numPr>
          <w:ilvl w:val="0"/>
          <w:numId w:val="2"/>
        </w:numPr>
        <w:ind w:left="1260"/>
      </w:pPr>
      <w:proofErr w:type="spellStart"/>
      <w:r>
        <w:t>Eng</w:t>
      </w:r>
      <w:proofErr w:type="spellEnd"/>
      <w:r>
        <w:t xml:space="preserve"> / Arb language icons </w:t>
      </w:r>
      <w:r w:rsidRPr="00C92EA3">
        <w:rPr>
          <w:color w:val="FF0000"/>
        </w:rPr>
        <w:t>(right side)</w:t>
      </w:r>
    </w:p>
    <w:p w:rsidR="00DC2364" w:rsidRDefault="00DC2364" w:rsidP="00DC2364">
      <w:pPr>
        <w:pStyle w:val="ListParagraph"/>
        <w:ind w:left="1440"/>
      </w:pPr>
    </w:p>
    <w:p w:rsidR="00DC2364" w:rsidRDefault="00DC2364" w:rsidP="00DC2364">
      <w:pPr>
        <w:pStyle w:val="Heading2"/>
        <w:ind w:firstLine="558"/>
      </w:pPr>
      <w:r>
        <w:t>Main Menu</w:t>
      </w:r>
    </w:p>
    <w:p w:rsidR="00DC2364" w:rsidRDefault="00DC2364" w:rsidP="004D79AB">
      <w:pPr>
        <w:pStyle w:val="ListParagraph"/>
        <w:numPr>
          <w:ilvl w:val="0"/>
          <w:numId w:val="20"/>
        </w:numPr>
        <w:ind w:left="1260"/>
      </w:pPr>
      <w:r>
        <w:t>Home</w:t>
      </w:r>
    </w:p>
    <w:p w:rsidR="00DC2364" w:rsidRDefault="00D92BEF" w:rsidP="004D79AB">
      <w:pPr>
        <w:pStyle w:val="ListParagraph"/>
        <w:numPr>
          <w:ilvl w:val="0"/>
          <w:numId w:val="20"/>
        </w:numPr>
        <w:ind w:left="1260"/>
      </w:pPr>
      <w:r>
        <w:t>Entertainment</w:t>
      </w:r>
    </w:p>
    <w:p w:rsidR="00DC2364" w:rsidRDefault="00D92BEF" w:rsidP="004D79AB">
      <w:pPr>
        <w:pStyle w:val="ListParagraph"/>
        <w:numPr>
          <w:ilvl w:val="1"/>
          <w:numId w:val="20"/>
        </w:numPr>
        <w:ind w:left="1620"/>
      </w:pPr>
      <w:r>
        <w:t>Magic Show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Bubble Show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Balloon Twister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Face Painting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Henna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Juggler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Stilt Walker</w:t>
      </w:r>
    </w:p>
    <w:p w:rsidR="00D92BEF" w:rsidRDefault="00D92BEF" w:rsidP="004D79AB">
      <w:pPr>
        <w:pStyle w:val="ListParagraph"/>
        <w:numPr>
          <w:ilvl w:val="1"/>
          <w:numId w:val="20"/>
        </w:numPr>
        <w:ind w:left="1620"/>
      </w:pPr>
      <w:r>
        <w:t>Unicyclist</w:t>
      </w:r>
    </w:p>
    <w:p w:rsidR="00D92BEF" w:rsidRDefault="004D79AB" w:rsidP="004D79AB">
      <w:pPr>
        <w:pStyle w:val="ListParagraph"/>
        <w:numPr>
          <w:ilvl w:val="1"/>
          <w:numId w:val="20"/>
        </w:numPr>
        <w:ind w:left="1620"/>
      </w:pPr>
      <w:r>
        <w:t>Mascot Character</w:t>
      </w:r>
    </w:p>
    <w:p w:rsidR="004D79AB" w:rsidRDefault="004D79AB" w:rsidP="004D79AB">
      <w:pPr>
        <w:pStyle w:val="ListParagraph"/>
        <w:numPr>
          <w:ilvl w:val="1"/>
          <w:numId w:val="20"/>
        </w:numPr>
        <w:ind w:left="1710" w:hanging="540"/>
      </w:pPr>
      <w:r>
        <w:t xml:space="preserve">Puppet Show </w:t>
      </w:r>
    </w:p>
    <w:p w:rsidR="004D79AB" w:rsidRDefault="004D79AB" w:rsidP="004D79AB">
      <w:pPr>
        <w:pStyle w:val="ListParagraph"/>
        <w:numPr>
          <w:ilvl w:val="2"/>
          <w:numId w:val="20"/>
        </w:numPr>
        <w:ind w:left="1980"/>
      </w:pPr>
      <w:r>
        <w:t>Cars</w:t>
      </w:r>
    </w:p>
    <w:p w:rsidR="004D79AB" w:rsidRDefault="004D79AB" w:rsidP="004D79AB">
      <w:pPr>
        <w:pStyle w:val="ListParagraph"/>
        <w:numPr>
          <w:ilvl w:val="2"/>
          <w:numId w:val="20"/>
        </w:numPr>
        <w:ind w:left="1980"/>
      </w:pPr>
      <w:r>
        <w:t>Princess</w:t>
      </w:r>
    </w:p>
    <w:p w:rsidR="004D79AB" w:rsidRDefault="004D79AB" w:rsidP="004D79AB">
      <w:pPr>
        <w:pStyle w:val="ListParagraph"/>
        <w:numPr>
          <w:ilvl w:val="2"/>
          <w:numId w:val="20"/>
        </w:numPr>
        <w:ind w:left="1980"/>
      </w:pPr>
      <w:r>
        <w:t>Barney</w:t>
      </w:r>
    </w:p>
    <w:p w:rsidR="004D79AB" w:rsidRDefault="004D79AB" w:rsidP="004D79AB">
      <w:pPr>
        <w:pStyle w:val="ListParagraph"/>
        <w:numPr>
          <w:ilvl w:val="2"/>
          <w:numId w:val="20"/>
        </w:numPr>
        <w:ind w:left="1980"/>
      </w:pPr>
      <w:r>
        <w:t>Mickey &amp; Minnie Mouse</w:t>
      </w:r>
    </w:p>
    <w:p w:rsidR="004D79AB" w:rsidRDefault="004D79AB" w:rsidP="004D79AB">
      <w:pPr>
        <w:pStyle w:val="ListParagraph"/>
        <w:numPr>
          <w:ilvl w:val="2"/>
          <w:numId w:val="20"/>
        </w:numPr>
        <w:ind w:left="1980"/>
      </w:pPr>
      <w:r>
        <w:t>Snow White</w:t>
      </w:r>
    </w:p>
    <w:p w:rsidR="004D79AB" w:rsidRDefault="004D79AB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4C6C75" w:rsidRDefault="004C6C75" w:rsidP="004D79AB">
      <w:pPr>
        <w:pStyle w:val="ListParagraph"/>
        <w:ind w:left="1980"/>
      </w:pPr>
    </w:p>
    <w:p w:rsidR="004C6C75" w:rsidRDefault="004C6C75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967C6C" w:rsidRDefault="00967C6C" w:rsidP="004D79AB">
      <w:pPr>
        <w:pStyle w:val="ListParagraph"/>
        <w:ind w:left="1980"/>
      </w:pPr>
    </w:p>
    <w:p w:rsidR="004D79AB" w:rsidRDefault="004D79AB" w:rsidP="004D79AB">
      <w:pPr>
        <w:pStyle w:val="ListParagraph"/>
        <w:numPr>
          <w:ilvl w:val="0"/>
          <w:numId w:val="20"/>
        </w:numPr>
        <w:ind w:left="1350"/>
      </w:pPr>
      <w:r>
        <w:t>Art &amp; Creative Station</w:t>
      </w:r>
    </w:p>
    <w:p w:rsidR="004D79AB" w:rsidRDefault="004D79AB" w:rsidP="002F31D4">
      <w:pPr>
        <w:pStyle w:val="ListParagraph"/>
        <w:numPr>
          <w:ilvl w:val="1"/>
          <w:numId w:val="20"/>
        </w:numPr>
        <w:ind w:left="1620"/>
      </w:pPr>
      <w:r>
        <w:t>Nail Bar</w:t>
      </w:r>
    </w:p>
    <w:p w:rsidR="004D79AB" w:rsidRDefault="004D79AB" w:rsidP="002F31D4">
      <w:pPr>
        <w:pStyle w:val="ListParagraph"/>
        <w:numPr>
          <w:ilvl w:val="1"/>
          <w:numId w:val="20"/>
        </w:numPr>
        <w:ind w:left="1620"/>
      </w:pPr>
      <w:r>
        <w:t>Make Up</w:t>
      </w:r>
    </w:p>
    <w:p w:rsidR="004D79AB" w:rsidRDefault="004D79AB" w:rsidP="002F31D4">
      <w:pPr>
        <w:pStyle w:val="ListParagraph"/>
        <w:numPr>
          <w:ilvl w:val="1"/>
          <w:numId w:val="20"/>
        </w:numPr>
        <w:ind w:left="1620"/>
      </w:pPr>
      <w:r>
        <w:t>Hair Braiding</w:t>
      </w:r>
    </w:p>
    <w:p w:rsidR="004D79AB" w:rsidRDefault="004D79AB" w:rsidP="002F31D4">
      <w:pPr>
        <w:pStyle w:val="ListParagraph"/>
        <w:numPr>
          <w:ilvl w:val="1"/>
          <w:numId w:val="20"/>
        </w:numPr>
        <w:ind w:left="1620"/>
      </w:pPr>
      <w:r>
        <w:t>DIY Activities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Aquarium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Accessories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Shoes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T-Shirt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Mugs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Umbrella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Gloves</w:t>
      </w:r>
    </w:p>
    <w:p w:rsidR="004D79AB" w:rsidRDefault="004D79AB" w:rsidP="002F31D4">
      <w:pPr>
        <w:pStyle w:val="ListParagraph"/>
        <w:numPr>
          <w:ilvl w:val="2"/>
          <w:numId w:val="20"/>
        </w:numPr>
        <w:ind w:left="1980"/>
      </w:pPr>
      <w:r>
        <w:t>Frame and more</w:t>
      </w:r>
    </w:p>
    <w:p w:rsidR="00967C6C" w:rsidRDefault="00967C6C" w:rsidP="00967C6C">
      <w:pPr>
        <w:pStyle w:val="ListParagraph"/>
        <w:ind w:left="1980"/>
      </w:pPr>
    </w:p>
    <w:p w:rsidR="004D79AB" w:rsidRDefault="004D79AB" w:rsidP="00967C6C">
      <w:pPr>
        <w:pStyle w:val="ListParagraph"/>
        <w:numPr>
          <w:ilvl w:val="0"/>
          <w:numId w:val="20"/>
        </w:numPr>
        <w:ind w:left="1350"/>
      </w:pPr>
      <w:r>
        <w:t>Rental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Chairs and Tables (Adult and Kids)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Bouncing Castles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Water Sliders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Toddler section Lights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Stage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 xml:space="preserve">Giant </w:t>
      </w:r>
      <w:proofErr w:type="spellStart"/>
      <w:r>
        <w:t>Jengga</w:t>
      </w:r>
      <w:proofErr w:type="spellEnd"/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Giant Domino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Classic Golf Cart</w:t>
      </w:r>
    </w:p>
    <w:p w:rsidR="004D79AB" w:rsidRDefault="004D79AB" w:rsidP="00967C6C">
      <w:pPr>
        <w:pStyle w:val="ListParagraph"/>
        <w:numPr>
          <w:ilvl w:val="1"/>
          <w:numId w:val="20"/>
        </w:numPr>
        <w:ind w:left="1620"/>
      </w:pPr>
      <w:r>
        <w:t>Classic Bike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 w:hanging="540"/>
      </w:pPr>
      <w:r>
        <w:t>Carnival Games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 w:hanging="540"/>
      </w:pPr>
      <w:proofErr w:type="spellStart"/>
      <w:r>
        <w:t>Aravana</w:t>
      </w:r>
      <w:proofErr w:type="spellEnd"/>
      <w:r>
        <w:t xml:space="preserve"> Cart only</w:t>
      </w:r>
    </w:p>
    <w:p w:rsidR="00EF6E20" w:rsidRDefault="00967C6C" w:rsidP="00967C6C">
      <w:pPr>
        <w:pStyle w:val="ListParagraph"/>
        <w:numPr>
          <w:ilvl w:val="1"/>
          <w:numId w:val="20"/>
        </w:numPr>
        <w:ind w:left="1620" w:hanging="540"/>
      </w:pPr>
      <w:r>
        <w:t>Photo booth</w:t>
      </w:r>
    </w:p>
    <w:p w:rsidR="00967C6C" w:rsidRDefault="00967C6C" w:rsidP="00967C6C">
      <w:pPr>
        <w:pStyle w:val="ListParagraph"/>
        <w:ind w:left="1620"/>
      </w:pPr>
    </w:p>
    <w:p w:rsidR="00EF6E20" w:rsidRDefault="00EF6E20" w:rsidP="00967C6C">
      <w:pPr>
        <w:pStyle w:val="ListParagraph"/>
        <w:numPr>
          <w:ilvl w:val="0"/>
          <w:numId w:val="20"/>
        </w:numPr>
        <w:ind w:left="1350"/>
      </w:pPr>
      <w:r>
        <w:t xml:space="preserve">Sweet Cart (with desserts &amp; Decorated for 30, 50 &amp; 80 </w:t>
      </w:r>
      <w:proofErr w:type="spellStart"/>
      <w:r>
        <w:t>pax</w:t>
      </w:r>
      <w:proofErr w:type="spellEnd"/>
      <w:r>
        <w:t>)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Boy’s Theme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Girl’s Theme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Adult Theme</w:t>
      </w:r>
    </w:p>
    <w:p w:rsidR="00EF6E20" w:rsidRDefault="00EF6E20" w:rsidP="00EF6E20">
      <w:pPr>
        <w:pStyle w:val="ListParagraph"/>
        <w:ind w:left="792"/>
      </w:pPr>
    </w:p>
    <w:p w:rsidR="00EF6E20" w:rsidRDefault="00EF6E20" w:rsidP="00967C6C">
      <w:pPr>
        <w:pStyle w:val="ListParagraph"/>
        <w:numPr>
          <w:ilvl w:val="0"/>
          <w:numId w:val="20"/>
        </w:numPr>
        <w:ind w:left="1350"/>
      </w:pPr>
      <w:r>
        <w:t>Food Station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Pop Corn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Cotton Candy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Sweet Corn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Soft Ice Cream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Grilled Hot Dog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Mini Pan Cakes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Gelato</w:t>
      </w:r>
    </w:p>
    <w:p w:rsidR="00967C6C" w:rsidRDefault="00967C6C" w:rsidP="00967C6C">
      <w:pPr>
        <w:pStyle w:val="ListParagraph"/>
        <w:ind w:left="1620"/>
      </w:pPr>
    </w:p>
    <w:p w:rsidR="00967C6C" w:rsidRDefault="00967C6C" w:rsidP="00967C6C">
      <w:pPr>
        <w:pStyle w:val="ListParagraph"/>
        <w:ind w:left="1620"/>
      </w:pPr>
    </w:p>
    <w:p w:rsidR="00967C6C" w:rsidRDefault="00967C6C" w:rsidP="00967C6C">
      <w:pPr>
        <w:pStyle w:val="ListParagraph"/>
        <w:ind w:left="1620"/>
      </w:pPr>
    </w:p>
    <w:p w:rsidR="00967C6C" w:rsidRDefault="00967C6C" w:rsidP="00967C6C">
      <w:pPr>
        <w:pStyle w:val="ListParagraph"/>
        <w:ind w:left="1620"/>
      </w:pPr>
    </w:p>
    <w:p w:rsidR="00541A95" w:rsidRDefault="00541A95" w:rsidP="00967C6C">
      <w:pPr>
        <w:pStyle w:val="ListParagraph"/>
        <w:ind w:left="1620"/>
      </w:pPr>
    </w:p>
    <w:p w:rsidR="00967C6C" w:rsidRDefault="00967C6C" w:rsidP="00967C6C">
      <w:pPr>
        <w:pStyle w:val="ListParagraph"/>
        <w:ind w:left="1620"/>
      </w:pPr>
    </w:p>
    <w:p w:rsidR="00EF6E20" w:rsidRDefault="00EF6E20" w:rsidP="00967C6C">
      <w:pPr>
        <w:pStyle w:val="ListParagraph"/>
        <w:numPr>
          <w:ilvl w:val="0"/>
          <w:numId w:val="20"/>
        </w:numPr>
        <w:ind w:left="1350"/>
      </w:pPr>
      <w:r>
        <w:t>Decoration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Balloon Entrance Arch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>Balloon Columns</w:t>
      </w:r>
    </w:p>
    <w:p w:rsidR="00EF6E20" w:rsidRDefault="00EF6E20" w:rsidP="00967C6C">
      <w:pPr>
        <w:pStyle w:val="ListParagraph"/>
        <w:numPr>
          <w:ilvl w:val="1"/>
          <w:numId w:val="20"/>
        </w:numPr>
        <w:ind w:left="1620"/>
      </w:pPr>
      <w:r>
        <w:t xml:space="preserve">Customized </w:t>
      </w:r>
      <w:proofErr w:type="spellStart"/>
      <w:r>
        <w:t>Felin</w:t>
      </w:r>
      <w:proofErr w:type="spellEnd"/>
      <w:r>
        <w:t xml:space="preserve"> Decoration (Contact us for Design and Pricing)</w:t>
      </w:r>
    </w:p>
    <w:p w:rsidR="00715AE9" w:rsidRDefault="00715AE9" w:rsidP="00967C6C">
      <w:pPr>
        <w:pStyle w:val="ListParagraph"/>
        <w:numPr>
          <w:ilvl w:val="1"/>
          <w:numId w:val="20"/>
        </w:numPr>
        <w:ind w:left="1620"/>
      </w:pPr>
      <w:r>
        <w:t>Helium Balloons</w:t>
      </w:r>
    </w:p>
    <w:p w:rsidR="00715AE9" w:rsidRDefault="00715AE9" w:rsidP="00967C6C">
      <w:pPr>
        <w:pStyle w:val="ListParagraph"/>
        <w:numPr>
          <w:ilvl w:val="1"/>
          <w:numId w:val="20"/>
        </w:numPr>
        <w:ind w:left="1620"/>
      </w:pPr>
      <w:r>
        <w:t>Birthday Banner</w:t>
      </w:r>
    </w:p>
    <w:p w:rsidR="00715AE9" w:rsidRDefault="0099790A" w:rsidP="00AD11FE">
      <w:pPr>
        <w:pStyle w:val="ListParagraph"/>
        <w:numPr>
          <w:ilvl w:val="2"/>
          <w:numId w:val="20"/>
        </w:numPr>
        <w:ind w:left="1890" w:hanging="540"/>
      </w:pPr>
      <w:r>
        <w:t>Sizes: 114cm Width x 165cm Height</w:t>
      </w:r>
    </w:p>
    <w:p w:rsidR="0099790A" w:rsidRDefault="0099790A" w:rsidP="00AD11FE">
      <w:pPr>
        <w:pStyle w:val="ListParagraph"/>
        <w:numPr>
          <w:ilvl w:val="2"/>
          <w:numId w:val="20"/>
        </w:numPr>
        <w:ind w:left="1890" w:hanging="540"/>
      </w:pPr>
      <w:r>
        <w:t>2m x 2m</w:t>
      </w:r>
    </w:p>
    <w:p w:rsidR="0099790A" w:rsidRDefault="0099790A" w:rsidP="00AD11FE">
      <w:pPr>
        <w:pStyle w:val="ListParagraph"/>
        <w:numPr>
          <w:ilvl w:val="2"/>
          <w:numId w:val="20"/>
        </w:numPr>
        <w:ind w:left="1890" w:hanging="540"/>
      </w:pPr>
      <w:r>
        <w:t xml:space="preserve"> 3m x 3m</w:t>
      </w:r>
    </w:p>
    <w:p w:rsidR="0099790A" w:rsidRDefault="0099790A" w:rsidP="00AD11FE">
      <w:pPr>
        <w:pStyle w:val="ListParagraph"/>
        <w:numPr>
          <w:ilvl w:val="2"/>
          <w:numId w:val="20"/>
        </w:numPr>
        <w:ind w:left="1890" w:hanging="540"/>
      </w:pPr>
      <w:r>
        <w:t>2m x 3m</w:t>
      </w:r>
    </w:p>
    <w:p w:rsidR="00B97F85" w:rsidRDefault="00B97F85" w:rsidP="00B97F85">
      <w:pPr>
        <w:pStyle w:val="ListParagraph"/>
        <w:ind w:left="1890"/>
      </w:pPr>
    </w:p>
    <w:p w:rsidR="00B97F85" w:rsidRDefault="00B97F85" w:rsidP="00B97F85">
      <w:pPr>
        <w:pStyle w:val="ListParagraph"/>
        <w:numPr>
          <w:ilvl w:val="0"/>
          <w:numId w:val="20"/>
        </w:numPr>
        <w:ind w:left="1350"/>
      </w:pPr>
      <w:r>
        <w:t>Others</w:t>
      </w:r>
    </w:p>
    <w:p w:rsidR="00B97F85" w:rsidRDefault="00B97F85" w:rsidP="00AD11FE">
      <w:pPr>
        <w:pStyle w:val="ListParagraph"/>
        <w:numPr>
          <w:ilvl w:val="1"/>
          <w:numId w:val="20"/>
        </w:numPr>
        <w:ind w:left="1620"/>
      </w:pPr>
      <w:r>
        <w:t>Contact Us</w:t>
      </w:r>
    </w:p>
    <w:p w:rsidR="00B97F85" w:rsidRDefault="00B97F85" w:rsidP="00AD11FE">
      <w:pPr>
        <w:pStyle w:val="ListParagraph"/>
        <w:numPr>
          <w:ilvl w:val="2"/>
          <w:numId w:val="20"/>
        </w:numPr>
        <w:ind w:left="1890" w:hanging="540"/>
      </w:pPr>
      <w:r>
        <w:t>Location Map (Google Map)</w:t>
      </w:r>
    </w:p>
    <w:p w:rsidR="00B97F85" w:rsidRDefault="00B97F85" w:rsidP="00AD11FE">
      <w:pPr>
        <w:pStyle w:val="ListParagraph"/>
        <w:numPr>
          <w:ilvl w:val="2"/>
          <w:numId w:val="20"/>
        </w:numPr>
        <w:ind w:left="1890" w:hanging="540"/>
      </w:pPr>
      <w:r>
        <w:t>Contacts Details</w:t>
      </w:r>
    </w:p>
    <w:p w:rsidR="00DC2364" w:rsidRDefault="00DC2364" w:rsidP="00A130B3">
      <w:pPr>
        <w:pStyle w:val="ListParagraph"/>
        <w:ind w:left="1224"/>
      </w:pPr>
    </w:p>
    <w:p w:rsidR="00AD11FE" w:rsidRDefault="00AD11FE" w:rsidP="00A130B3">
      <w:pPr>
        <w:pStyle w:val="ListParagraph"/>
        <w:ind w:left="1224"/>
      </w:pPr>
    </w:p>
    <w:p w:rsidR="00AD11FE" w:rsidRDefault="00AD11FE" w:rsidP="00AD11FE">
      <w:pPr>
        <w:pStyle w:val="Heading2"/>
        <w:ind w:firstLine="558"/>
      </w:pPr>
      <w:r>
        <w:t>Body</w:t>
      </w:r>
    </w:p>
    <w:p w:rsidR="00AD11FE" w:rsidRDefault="00AD11FE" w:rsidP="00AD11FE">
      <w:pPr>
        <w:pStyle w:val="ListParagraph"/>
        <w:numPr>
          <w:ilvl w:val="0"/>
          <w:numId w:val="23"/>
        </w:numPr>
        <w:ind w:left="1620"/>
      </w:pPr>
      <w:r>
        <w:t>Banner Sliding show photos</w:t>
      </w:r>
    </w:p>
    <w:p w:rsidR="004C6C75" w:rsidRDefault="004C6C75" w:rsidP="004C6C75">
      <w:pPr>
        <w:pStyle w:val="ListParagraph"/>
        <w:numPr>
          <w:ilvl w:val="0"/>
          <w:numId w:val="23"/>
        </w:numPr>
        <w:ind w:left="1620"/>
      </w:pPr>
      <w:r w:rsidRPr="004C6C75">
        <w:t xml:space="preserve">Events Booking </w:t>
      </w:r>
    </w:p>
    <w:p w:rsidR="004C6C75" w:rsidRDefault="004C6C75" w:rsidP="004C6C75">
      <w:pPr>
        <w:pStyle w:val="ListParagraph"/>
        <w:numPr>
          <w:ilvl w:val="0"/>
          <w:numId w:val="23"/>
        </w:numPr>
        <w:ind w:left="1620"/>
      </w:pPr>
      <w:r w:rsidRPr="004C6C75">
        <w:t>Latest Services</w:t>
      </w:r>
    </w:p>
    <w:p w:rsidR="00AD11FE" w:rsidRDefault="00AD11FE" w:rsidP="004C6C75">
      <w:pPr>
        <w:pStyle w:val="ListParagraph"/>
        <w:numPr>
          <w:ilvl w:val="0"/>
          <w:numId w:val="23"/>
        </w:numPr>
        <w:ind w:left="1620"/>
      </w:pPr>
      <w:r>
        <w:t>Live Chat (Sticky)</w:t>
      </w:r>
    </w:p>
    <w:p w:rsidR="00AD11FE" w:rsidRPr="00D74D52" w:rsidRDefault="00AD11FE" w:rsidP="00A130B3">
      <w:pPr>
        <w:pStyle w:val="ListParagraph"/>
        <w:ind w:left="1224"/>
      </w:pPr>
    </w:p>
    <w:sectPr w:rsidR="00AD11FE" w:rsidRPr="00D74D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F09" w:rsidRDefault="00533F09">
      <w:r>
        <w:separator/>
      </w:r>
    </w:p>
    <w:p w:rsidR="00533F09" w:rsidRDefault="00533F09"/>
  </w:endnote>
  <w:endnote w:type="continuationSeparator" w:id="0">
    <w:p w:rsidR="00533F09" w:rsidRDefault="00533F09">
      <w:r>
        <w:continuationSeparator/>
      </w:r>
    </w:p>
    <w:p w:rsidR="00533F09" w:rsidRDefault="00533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21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0523"/>
    </w:tblGrid>
    <w:tr w:rsidR="00D95D07" w:rsidTr="00D95D07">
      <w:trPr>
        <w:trHeight w:val="502"/>
      </w:trPr>
      <w:tc>
        <w:tcPr>
          <w:tcW w:w="5000" w:type="pct"/>
        </w:tcPr>
        <w:p w:rsidR="00D95D07" w:rsidRPr="00D95D07" w:rsidRDefault="00D95D07" w:rsidP="00D95D07">
          <w:pPr>
            <w:spacing w:after="0" w:line="360" w:lineRule="auto"/>
            <w:ind w:left="0"/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</w:pPr>
          <w:r w:rsidRPr="002E67A4"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Refrence # NWS</w:t>
          </w:r>
          <w:r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/MK</w:t>
          </w:r>
          <w:r w:rsidRPr="002E67A4"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0</w:t>
          </w:r>
          <w:r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2</w:t>
          </w:r>
          <w:r w:rsidRPr="002E67A4"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/</w:t>
          </w:r>
          <w:r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2208</w:t>
          </w:r>
          <w:r w:rsidRPr="002E67A4"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>/</w:t>
          </w:r>
          <w:r>
            <w:rPr>
              <w:rFonts w:ascii="Candara" w:hAnsi="Candara"/>
              <w:b/>
              <w:bCs/>
              <w:noProof/>
              <w:color w:val="7F7F7F" w:themeColor="text1" w:themeTint="80"/>
              <w:sz w:val="24"/>
              <w:szCs w:val="24"/>
            </w:rPr>
            <w:t xml:space="preserve">2016                                                                                                                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DD3491">
            <w:rPr>
              <w:noProof/>
            </w:rPr>
            <w:t>6</w:t>
          </w:r>
          <w:r>
            <w:fldChar w:fldCharType="end"/>
          </w:r>
        </w:p>
      </w:tc>
    </w:tr>
  </w:tbl>
  <w:p w:rsidR="00E84207" w:rsidRDefault="00E84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D07" w:rsidRPr="002E67A4" w:rsidRDefault="00D95D07" w:rsidP="00D95D07">
    <w:pPr>
      <w:spacing w:after="0" w:line="360" w:lineRule="auto"/>
      <w:rPr>
        <w:rFonts w:ascii="Candara" w:hAnsi="Candara"/>
        <w:b/>
        <w:bCs/>
        <w:noProof/>
        <w:color w:val="7F7F7F" w:themeColor="text1" w:themeTint="80"/>
        <w:sz w:val="24"/>
        <w:szCs w:val="24"/>
      </w:rPr>
    </w:pPr>
    <w:r w:rsidRPr="002E67A4">
      <w:rPr>
        <w:rFonts w:ascii="Candara" w:hAnsi="Candara"/>
        <w:b/>
        <w:bCs/>
        <w:noProof/>
        <w:color w:val="7F7F7F" w:themeColor="text1" w:themeTint="80"/>
        <w:sz w:val="24"/>
        <w:szCs w:val="24"/>
      </w:rPr>
      <w:t>Refrence # NWS</w:t>
    </w:r>
    <w:r>
      <w:rPr>
        <w:rFonts w:ascii="Candara" w:hAnsi="Candara"/>
        <w:b/>
        <w:bCs/>
        <w:noProof/>
        <w:color w:val="7F7F7F" w:themeColor="text1" w:themeTint="80"/>
        <w:sz w:val="24"/>
        <w:szCs w:val="24"/>
      </w:rPr>
      <w:t>/MK</w:t>
    </w:r>
    <w:r w:rsidRPr="002E67A4">
      <w:rPr>
        <w:rFonts w:ascii="Candara" w:hAnsi="Candara"/>
        <w:b/>
        <w:bCs/>
        <w:noProof/>
        <w:color w:val="7F7F7F" w:themeColor="text1" w:themeTint="80"/>
        <w:sz w:val="24"/>
        <w:szCs w:val="24"/>
      </w:rPr>
      <w:t>0</w:t>
    </w:r>
    <w:r w:rsidR="00E77A34">
      <w:rPr>
        <w:rFonts w:ascii="Candara" w:hAnsi="Candara"/>
        <w:b/>
        <w:bCs/>
        <w:noProof/>
        <w:color w:val="7F7F7F" w:themeColor="text1" w:themeTint="80"/>
        <w:sz w:val="24"/>
        <w:szCs w:val="24"/>
      </w:rPr>
      <w:t>1</w:t>
    </w:r>
    <w:r w:rsidRPr="002E67A4">
      <w:rPr>
        <w:rFonts w:ascii="Candara" w:hAnsi="Candara"/>
        <w:b/>
        <w:bCs/>
        <w:noProof/>
        <w:color w:val="7F7F7F" w:themeColor="text1" w:themeTint="80"/>
        <w:sz w:val="24"/>
        <w:szCs w:val="24"/>
      </w:rPr>
      <w:t>/</w:t>
    </w:r>
    <w:r w:rsidR="00E77A34">
      <w:rPr>
        <w:rFonts w:ascii="Candara" w:hAnsi="Candara"/>
        <w:b/>
        <w:bCs/>
        <w:noProof/>
        <w:color w:val="7F7F7F" w:themeColor="text1" w:themeTint="80"/>
        <w:sz w:val="24"/>
        <w:szCs w:val="24"/>
      </w:rPr>
      <w:t>2604</w:t>
    </w:r>
    <w:r w:rsidRPr="002E67A4">
      <w:rPr>
        <w:rFonts w:ascii="Candara" w:hAnsi="Candara"/>
        <w:b/>
        <w:bCs/>
        <w:noProof/>
        <w:color w:val="7F7F7F" w:themeColor="text1" w:themeTint="80"/>
        <w:sz w:val="24"/>
        <w:szCs w:val="24"/>
      </w:rPr>
      <w:t>/</w:t>
    </w:r>
    <w:r>
      <w:rPr>
        <w:rFonts w:ascii="Candara" w:hAnsi="Candara"/>
        <w:b/>
        <w:bCs/>
        <w:noProof/>
        <w:color w:val="7F7F7F" w:themeColor="text1" w:themeTint="80"/>
        <w:sz w:val="24"/>
        <w:szCs w:val="24"/>
      </w:rPr>
      <w:t>2016</w:t>
    </w:r>
  </w:p>
  <w:p w:rsidR="00D95D07" w:rsidRDefault="00D9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F09" w:rsidRDefault="00533F09">
      <w:r>
        <w:separator/>
      </w:r>
    </w:p>
    <w:p w:rsidR="00533F09" w:rsidRDefault="00533F09"/>
  </w:footnote>
  <w:footnote w:type="continuationSeparator" w:id="0">
    <w:p w:rsidR="00533F09" w:rsidRDefault="00533F09">
      <w:r>
        <w:continuationSeparator/>
      </w:r>
    </w:p>
    <w:p w:rsidR="00533F09" w:rsidRDefault="00533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207" w:rsidRPr="00D95D07" w:rsidRDefault="00D95D07" w:rsidP="00D95D07">
    <w:pPr>
      <w:pStyle w:val="Header"/>
    </w:pPr>
    <w:r>
      <w:rPr>
        <w:noProof/>
        <w:lang w:val="x-none" w:eastAsia="x-none"/>
      </w:rPr>
      <w:drawing>
        <wp:inline distT="0" distB="0" distL="0" distR="0" wp14:anchorId="0229969B" wp14:editId="10836AD0">
          <wp:extent cx="3806190" cy="584835"/>
          <wp:effectExtent l="0" t="0" r="3810" b="0"/>
          <wp:docPr id="3" name="Picture 3" descr="Image result for mawaqa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mawaqa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619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D07" w:rsidRDefault="00D95D07">
    <w:pPr>
      <w:pStyle w:val="Header"/>
    </w:pPr>
    <w:r>
      <w:rPr>
        <w:noProof/>
        <w:lang w:val="x-none" w:eastAsia="x-none"/>
      </w:rPr>
      <w:drawing>
        <wp:inline distT="0" distB="0" distL="0" distR="0" wp14:anchorId="53D088F5" wp14:editId="02230EA7">
          <wp:extent cx="3806190" cy="584835"/>
          <wp:effectExtent l="0" t="0" r="3810" b="0"/>
          <wp:docPr id="2" name="Picture 2" descr="Image result for mawaqa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mawaqa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619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08F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A54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04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AC7FFA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8349F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BF7BF2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8E7556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DA30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7109D"/>
    <w:multiLevelType w:val="multilevel"/>
    <w:tmpl w:val="54B06894"/>
    <w:lvl w:ilvl="0">
      <w:start w:val="1"/>
      <w:numFmt w:val="upperRoman"/>
      <w:pStyle w:val="StyleHeading1LatinTahomaComplexTahoma12ptBlueBe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97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10" w15:restartNumberingAfterBreak="0">
    <w:nsid w:val="429D3674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7957BE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B80DDD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3" w15:restartNumberingAfterBreak="0">
    <w:nsid w:val="48CB644E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6D25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947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665456"/>
    <w:multiLevelType w:val="multilevel"/>
    <w:tmpl w:val="78C20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762EBF"/>
    <w:multiLevelType w:val="multilevel"/>
    <w:tmpl w:val="FA5E7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977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173C90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E91171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6C7DCB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956D13"/>
    <w:multiLevelType w:val="multilevel"/>
    <w:tmpl w:val="10A289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0"/>
  </w:num>
  <w:num w:numId="6">
    <w:abstractNumId w:val="17"/>
  </w:num>
  <w:num w:numId="7">
    <w:abstractNumId w:val="11"/>
  </w:num>
  <w:num w:numId="8">
    <w:abstractNumId w:val="5"/>
  </w:num>
  <w:num w:numId="9">
    <w:abstractNumId w:val="7"/>
  </w:num>
  <w:num w:numId="10">
    <w:abstractNumId w:val="19"/>
  </w:num>
  <w:num w:numId="11">
    <w:abstractNumId w:val="20"/>
  </w:num>
  <w:num w:numId="12">
    <w:abstractNumId w:val="4"/>
  </w:num>
  <w:num w:numId="13">
    <w:abstractNumId w:val="21"/>
  </w:num>
  <w:num w:numId="14">
    <w:abstractNumId w:val="10"/>
  </w:num>
  <w:num w:numId="15">
    <w:abstractNumId w:val="22"/>
  </w:num>
  <w:num w:numId="16">
    <w:abstractNumId w:val="13"/>
  </w:num>
  <w:num w:numId="17">
    <w:abstractNumId w:val="6"/>
  </w:num>
  <w:num w:numId="18">
    <w:abstractNumId w:val="1"/>
  </w:num>
  <w:num w:numId="19">
    <w:abstractNumId w:val="16"/>
  </w:num>
  <w:num w:numId="20">
    <w:abstractNumId w:val="15"/>
  </w:num>
  <w:num w:numId="21">
    <w:abstractNumId w:val="18"/>
  </w:num>
  <w:num w:numId="22">
    <w:abstractNumId w:val="3"/>
  </w:num>
  <w:num w:numId="2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CD"/>
    <w:rsid w:val="000170C2"/>
    <w:rsid w:val="00053CCD"/>
    <w:rsid w:val="00143A83"/>
    <w:rsid w:val="0016242A"/>
    <w:rsid w:val="00164444"/>
    <w:rsid w:val="00164804"/>
    <w:rsid w:val="00165832"/>
    <w:rsid w:val="00190AD1"/>
    <w:rsid w:val="001C1739"/>
    <w:rsid w:val="001D3F7D"/>
    <w:rsid w:val="001F1600"/>
    <w:rsid w:val="002913F5"/>
    <w:rsid w:val="002F31D4"/>
    <w:rsid w:val="00300AEC"/>
    <w:rsid w:val="0030175C"/>
    <w:rsid w:val="00302F70"/>
    <w:rsid w:val="0033147D"/>
    <w:rsid w:val="00372F66"/>
    <w:rsid w:val="003878B8"/>
    <w:rsid w:val="00394FFC"/>
    <w:rsid w:val="003E36CA"/>
    <w:rsid w:val="003F76AA"/>
    <w:rsid w:val="004A149E"/>
    <w:rsid w:val="004C3FB3"/>
    <w:rsid w:val="004C6C75"/>
    <w:rsid w:val="004D79AB"/>
    <w:rsid w:val="0052284F"/>
    <w:rsid w:val="00533F09"/>
    <w:rsid w:val="00541A95"/>
    <w:rsid w:val="0060055C"/>
    <w:rsid w:val="00637B59"/>
    <w:rsid w:val="007027A2"/>
    <w:rsid w:val="00705350"/>
    <w:rsid w:val="00715AE9"/>
    <w:rsid w:val="00724B96"/>
    <w:rsid w:val="007A2454"/>
    <w:rsid w:val="007C0CCA"/>
    <w:rsid w:val="007E50D5"/>
    <w:rsid w:val="007F2F49"/>
    <w:rsid w:val="00821305"/>
    <w:rsid w:val="00833DA7"/>
    <w:rsid w:val="008C4730"/>
    <w:rsid w:val="008C7F70"/>
    <w:rsid w:val="00967C6C"/>
    <w:rsid w:val="0099790A"/>
    <w:rsid w:val="009D10B5"/>
    <w:rsid w:val="00A10B0E"/>
    <w:rsid w:val="00A130B3"/>
    <w:rsid w:val="00A139B5"/>
    <w:rsid w:val="00A66E4D"/>
    <w:rsid w:val="00A76149"/>
    <w:rsid w:val="00AB3565"/>
    <w:rsid w:val="00AC50B2"/>
    <w:rsid w:val="00AD11FE"/>
    <w:rsid w:val="00AD6A37"/>
    <w:rsid w:val="00AE0B90"/>
    <w:rsid w:val="00B51832"/>
    <w:rsid w:val="00B97F85"/>
    <w:rsid w:val="00BE134D"/>
    <w:rsid w:val="00C34107"/>
    <w:rsid w:val="00C87B8D"/>
    <w:rsid w:val="00C92EA3"/>
    <w:rsid w:val="00CF48D3"/>
    <w:rsid w:val="00CF6EC4"/>
    <w:rsid w:val="00D07FAD"/>
    <w:rsid w:val="00D104F4"/>
    <w:rsid w:val="00D74D52"/>
    <w:rsid w:val="00D92BEF"/>
    <w:rsid w:val="00D95D07"/>
    <w:rsid w:val="00DB7494"/>
    <w:rsid w:val="00DC2364"/>
    <w:rsid w:val="00DC510C"/>
    <w:rsid w:val="00DD3491"/>
    <w:rsid w:val="00DF7602"/>
    <w:rsid w:val="00E460DC"/>
    <w:rsid w:val="00E77A34"/>
    <w:rsid w:val="00E84207"/>
    <w:rsid w:val="00E8455E"/>
    <w:rsid w:val="00E95287"/>
    <w:rsid w:val="00EA248B"/>
    <w:rsid w:val="00EF6E20"/>
    <w:rsid w:val="00F00B9C"/>
    <w:rsid w:val="00F13C8A"/>
    <w:rsid w:val="00F81FD7"/>
    <w:rsid w:val="00F834BC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A9B808-B09A-4025-A7D8-7B48FE50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D95D07"/>
    <w:pPr>
      <w:ind w:left="720"/>
      <w:contextualSpacing/>
    </w:pPr>
  </w:style>
  <w:style w:type="paragraph" w:customStyle="1" w:styleId="StyleHeading1LatinTahomaComplexTahoma12ptBlueBe">
    <w:name w:val="Style Heading 1 + (Latin) Tahoma (Complex) Tahoma 12 pt Blue Be..."/>
    <w:basedOn w:val="Heading1"/>
    <w:autoRedefine/>
    <w:qFormat/>
    <w:rsid w:val="00E95287"/>
    <w:pPr>
      <w:keepLines w:val="0"/>
      <w:numPr>
        <w:numId w:val="3"/>
      </w:numPr>
      <w:pBdr>
        <w:top w:val="single" w:sz="4" w:space="1" w:color="404040" w:themeColor="text1" w:themeTint="BF"/>
        <w:bottom w:val="single" w:sz="4" w:space="1" w:color="404040" w:themeColor="text1" w:themeTint="BF"/>
      </w:pBdr>
      <w:tabs>
        <w:tab w:val="left" w:pos="8190"/>
      </w:tabs>
      <w:spacing w:after="0"/>
      <w:ind w:right="-151" w:hanging="1080"/>
    </w:pPr>
    <w:rPr>
      <w:rFonts w:ascii="Candara" w:eastAsia="Times New Roman" w:hAnsi="Candara" w:cs="Tahoma"/>
      <w:bCs/>
      <w:caps w:val="0"/>
      <w:color w:val="968C8C" w:themeColor="accent6"/>
      <w:kern w:val="32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Manager1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</TotalTime>
  <Pages>7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Balloony land website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Balloony land website</dc:title>
  <dc:subject>Structure</dc:subject>
  <dc:creator>Omar aburass</dc:creator>
  <cp:keywords/>
  <cp:lastModifiedBy>mohammad gholeh</cp:lastModifiedBy>
  <cp:revision>2</cp:revision>
  <dcterms:created xsi:type="dcterms:W3CDTF">2017-03-13T07:40:00Z</dcterms:created>
  <dcterms:modified xsi:type="dcterms:W3CDTF">2017-03-13T07:40:00Z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